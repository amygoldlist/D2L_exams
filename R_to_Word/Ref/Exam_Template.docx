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 w:cstheme="minorBidi"/>
          <w:b/>
          <w:bCs/>
          <w:spacing w:val="0"/>
          <w:kern w:val="2"/>
          <w:sz w:val="44"/>
          <w:szCs w:val="44"/>
        </w:rPr>
        <w:id w:val="-832842257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0125B69B" w14:textId="1371362B" w:rsidR="00074CCE" w:rsidRDefault="00074CCE" w:rsidP="00225A4C">
          <w:pPr>
            <w:pStyle w:val="Title"/>
            <w:spacing w:after="0"/>
            <w:jc w:val="center"/>
            <w:rPr>
              <w:rFonts w:ascii="Arial" w:eastAsiaTheme="minorHAnsi" w:hAnsi="Arial" w:cstheme="minorBidi"/>
              <w:b/>
              <w:bCs/>
              <w:spacing w:val="0"/>
              <w:kern w:val="2"/>
              <w:sz w:val="44"/>
              <w:szCs w:val="44"/>
            </w:rPr>
          </w:pPr>
          <w:r w:rsidRPr="0037236A">
            <w:rPr>
              <w:b/>
              <w:bCs/>
              <w:noProof/>
              <w:sz w:val="44"/>
              <w:szCs w:val="44"/>
              <w:lang w:eastAsia="en-CA"/>
            </w:rPr>
            <w:drawing>
              <wp:anchor distT="0" distB="0" distL="114300" distR="114300" simplePos="0" relativeHeight="251659264" behindDoc="0" locked="1" layoutInCell="1" allowOverlap="1" wp14:anchorId="0716CE73" wp14:editId="10FAD7EA">
                <wp:simplePos x="0" y="0"/>
                <wp:positionH relativeFrom="margin">
                  <wp:align>right</wp:align>
                </wp:positionH>
                <wp:positionV relativeFrom="margin">
                  <wp:posOffset>7268210</wp:posOffset>
                </wp:positionV>
                <wp:extent cx="755650" cy="1151890"/>
                <wp:effectExtent l="0" t="0" r="6350" b="0"/>
                <wp:wrapThrough wrapText="bothSides">
                  <wp:wrapPolygon edited="0">
                    <wp:start x="0" y="0"/>
                    <wp:lineTo x="0" y="21076"/>
                    <wp:lineTo x="21237" y="21076"/>
                    <wp:lineTo x="21237" y="0"/>
                    <wp:lineTo x="0" y="0"/>
                  </wp:wrapPolygon>
                </wp:wrapThrough>
                <wp:docPr id="1" name="Picture 1" descr="A close-up of a white car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close-up of a white card&#10;&#10;Description automatically generated"/>
                        <pic:cNvPicPr preferRelativeResize="0"/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859" t="5877" r="58908" b="48271"/>
                        <a:stretch/>
                      </pic:blipFill>
                      <pic:spPr bwMode="auto">
                        <a:xfrm>
                          <a:off x="0" y="0"/>
                          <a:ext cx="755650" cy="11518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5A4C">
            <w:rPr>
              <w:rFonts w:ascii="Arial" w:eastAsiaTheme="minorHAnsi" w:hAnsi="Arial" w:cstheme="minorBidi"/>
              <w:b/>
              <w:bCs/>
              <w:spacing w:val="0"/>
              <w:kern w:val="2"/>
              <w:sz w:val="44"/>
              <w:szCs w:val="44"/>
            </w:rPr>
            <w:t>Exam Template</w:t>
          </w:r>
        </w:p>
        <w:p w14:paraId="6F57D8CE" w14:textId="77777777" w:rsidR="00225A4C" w:rsidRDefault="00225A4C" w:rsidP="00225A4C"/>
        <w:p w14:paraId="6B832CA3" w14:textId="1DC554AE" w:rsidR="00225A4C" w:rsidRDefault="00225A4C" w:rsidP="00225A4C">
          <w:r>
            <w:t xml:space="preserve">With all the Styles built in, </w:t>
          </w:r>
        </w:p>
        <w:p w14:paraId="789EE50D" w14:textId="35965872" w:rsidR="00225A4C" w:rsidRDefault="00225A4C" w:rsidP="00225A4C">
          <w:r>
            <w:t>And Headers and footers the way I want them.</w:t>
          </w:r>
        </w:p>
        <w:p w14:paraId="1F42C7FF" w14:textId="77777777" w:rsidR="00225A4C" w:rsidRDefault="00225A4C" w:rsidP="00225A4C"/>
        <w:p w14:paraId="5ECD5260" w14:textId="5A5EA7D0" w:rsidR="00225A4C" w:rsidRPr="00225A4C" w:rsidRDefault="00225A4C" w:rsidP="00225A4C">
          <w:r>
            <w:t xml:space="preserve">(See page 2 for headers and footers).  </w:t>
          </w:r>
        </w:p>
        <w:p w14:paraId="1EDB1694" w14:textId="77777777" w:rsidR="00074CCE" w:rsidRDefault="00074CCE">
          <w:r>
            <w:br w:type="page"/>
          </w:r>
        </w:p>
      </w:sdtContent>
    </w:sdt>
    <w:p w14:paraId="55FDDD12" w14:textId="77777777" w:rsidR="007D78ED" w:rsidRPr="00DF7F77" w:rsidRDefault="007D78ED" w:rsidP="00DF7F77">
      <w:pPr>
        <w:jc w:val="right"/>
      </w:pPr>
    </w:p>
    <w:sectPr w:rsidR="007D78ED" w:rsidRPr="00DF7F77" w:rsidSect="00074CCE">
      <w:headerReference w:type="default" r:id="rId9"/>
      <w:footerReference w:type="default" r:id="rId10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70630" w14:textId="77777777" w:rsidR="007B59C4" w:rsidRDefault="007B59C4" w:rsidP="0073193D">
      <w:pPr>
        <w:spacing w:after="0" w:line="240" w:lineRule="auto"/>
      </w:pPr>
      <w:r>
        <w:separator/>
      </w:r>
    </w:p>
  </w:endnote>
  <w:endnote w:type="continuationSeparator" w:id="0">
    <w:p w14:paraId="3BF42960" w14:textId="77777777" w:rsidR="007B59C4" w:rsidRDefault="007B59C4" w:rsidP="0073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B90BD" w14:textId="77777777" w:rsidR="006200C3" w:rsidRDefault="007D65AF">
    <w:pPr>
      <w:pStyle w:val="Footer"/>
    </w:pPr>
    <w:r>
      <w:t>B</w:t>
    </w:r>
    <w:r w:rsidR="00C70890">
      <w:t>ritish Columbia Institute of Technology</w:t>
    </w:r>
    <w:r w:rsidR="006200C3">
      <w:ptab w:relativeTo="margin" w:alignment="center" w:leader="none"/>
    </w:r>
    <w:r w:rsidR="006200C3">
      <w:t xml:space="preserve">Page </w:t>
    </w:r>
    <w:r w:rsidR="006200C3">
      <w:fldChar w:fldCharType="begin"/>
    </w:r>
    <w:r w:rsidR="006200C3">
      <w:instrText xml:space="preserve"> PAGE  \* Arabic  \* MERGEFORMAT </w:instrText>
    </w:r>
    <w:r w:rsidR="006200C3">
      <w:fldChar w:fldCharType="separate"/>
    </w:r>
    <w:r w:rsidR="006200C3">
      <w:rPr>
        <w:noProof/>
      </w:rPr>
      <w:t>1</w:t>
    </w:r>
    <w:r w:rsidR="006200C3">
      <w:fldChar w:fldCharType="end"/>
    </w:r>
    <w:r w:rsidR="006200C3">
      <w:t xml:space="preserve"> of </w:t>
    </w:r>
    <w:fldSimple w:instr=" NUMPAGES   \* MERGEFORMAT ">
      <w:r w:rsidR="006A1A20">
        <w:rPr>
          <w:noProof/>
        </w:rPr>
        <w:t>13</w:t>
      </w:r>
    </w:fldSimple>
    <w:r w:rsidR="006200C3">
      <w:ptab w:relativeTo="margin" w:alignment="right" w:leader="none"/>
    </w:r>
    <w:r w:rsidR="006200C3">
      <w:t>v.</w:t>
    </w:r>
    <w:r w:rsidR="00346895">
      <w:fldChar w:fldCharType="begin"/>
    </w:r>
    <w:r w:rsidR="00346895">
      <w:instrText xml:space="preserve"> DATE  \@ "yyyy-MM-dd h:mm:ss am/pm"  \* MERGEFORMAT </w:instrText>
    </w:r>
    <w:r w:rsidR="00346895">
      <w:fldChar w:fldCharType="separate"/>
    </w:r>
    <w:r w:rsidR="00225A4C">
      <w:rPr>
        <w:noProof/>
      </w:rPr>
      <w:t>2025-10-23 12:21:59 PM</w:t>
    </w:r>
    <w:r w:rsidR="00346895">
      <w:fldChar w:fldCharType="end"/>
    </w:r>
    <w:r w:rsidR="0026104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B707E" w14:textId="77777777" w:rsidR="007B59C4" w:rsidRDefault="007B59C4" w:rsidP="0073193D">
      <w:pPr>
        <w:spacing w:after="0" w:line="240" w:lineRule="auto"/>
      </w:pPr>
      <w:r>
        <w:separator/>
      </w:r>
    </w:p>
  </w:footnote>
  <w:footnote w:type="continuationSeparator" w:id="0">
    <w:p w14:paraId="30D6AC04" w14:textId="77777777" w:rsidR="007B59C4" w:rsidRDefault="007B59C4" w:rsidP="00731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47234" w14:textId="77777777" w:rsidR="0073193D" w:rsidRDefault="0073193D">
    <w:pPr>
      <w:pStyle w:val="Header"/>
    </w:pPr>
    <w:r>
      <w:t xml:space="preserve">OPMT 1110 </w:t>
    </w:r>
    <w:r w:rsidR="00B40475">
      <w:tab/>
    </w:r>
    <w:r w:rsidR="006200C3">
      <w:tab/>
    </w:r>
    <w:r>
      <w:t>Midterm</w:t>
    </w:r>
  </w:p>
  <w:p w14:paraId="055E19AC" w14:textId="77777777" w:rsidR="007D65AF" w:rsidRDefault="007D6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014D"/>
    <w:multiLevelType w:val="hybridMultilevel"/>
    <w:tmpl w:val="41420458"/>
    <w:lvl w:ilvl="0" w:tplc="654A4CB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347840"/>
    <w:multiLevelType w:val="hybridMultilevel"/>
    <w:tmpl w:val="892E2A82"/>
    <w:lvl w:ilvl="0" w:tplc="654A4C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056560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320C5"/>
    <w:multiLevelType w:val="hybridMultilevel"/>
    <w:tmpl w:val="DA4C39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742CA"/>
    <w:multiLevelType w:val="hybridMultilevel"/>
    <w:tmpl w:val="10D41C6E"/>
    <w:lvl w:ilvl="0" w:tplc="654A4CB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9615AF"/>
    <w:multiLevelType w:val="hybridMultilevel"/>
    <w:tmpl w:val="4C304E5C"/>
    <w:lvl w:ilvl="0" w:tplc="605656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45D9E"/>
    <w:multiLevelType w:val="hybridMultilevel"/>
    <w:tmpl w:val="7AB01912"/>
    <w:lvl w:ilvl="0" w:tplc="654A4CB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92512B"/>
    <w:multiLevelType w:val="hybridMultilevel"/>
    <w:tmpl w:val="4EF8D9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06A27"/>
    <w:multiLevelType w:val="hybridMultilevel"/>
    <w:tmpl w:val="3CA8685E"/>
    <w:lvl w:ilvl="0" w:tplc="1A28D67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D6E0B"/>
    <w:multiLevelType w:val="hybridMultilevel"/>
    <w:tmpl w:val="DDE2D672"/>
    <w:lvl w:ilvl="0" w:tplc="654A4CB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C74E2F"/>
    <w:multiLevelType w:val="hybridMultilevel"/>
    <w:tmpl w:val="299A826E"/>
    <w:lvl w:ilvl="0" w:tplc="605656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05E95"/>
    <w:multiLevelType w:val="hybridMultilevel"/>
    <w:tmpl w:val="CA9AF2C4"/>
    <w:lvl w:ilvl="0" w:tplc="19A6726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8695C"/>
    <w:multiLevelType w:val="hybridMultilevel"/>
    <w:tmpl w:val="6F98A6C6"/>
    <w:lvl w:ilvl="0" w:tplc="654A4CB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B62734"/>
    <w:multiLevelType w:val="hybridMultilevel"/>
    <w:tmpl w:val="8230D3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71682"/>
    <w:multiLevelType w:val="hybridMultilevel"/>
    <w:tmpl w:val="4C304E5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4343B"/>
    <w:multiLevelType w:val="hybridMultilevel"/>
    <w:tmpl w:val="A2865DA8"/>
    <w:lvl w:ilvl="0" w:tplc="E6F01CF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7420F"/>
    <w:multiLevelType w:val="hybridMultilevel"/>
    <w:tmpl w:val="D654E6EE"/>
    <w:lvl w:ilvl="0" w:tplc="605656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81559"/>
    <w:multiLevelType w:val="hybridMultilevel"/>
    <w:tmpl w:val="D654E6E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03999"/>
    <w:multiLevelType w:val="hybridMultilevel"/>
    <w:tmpl w:val="D374C6D4"/>
    <w:lvl w:ilvl="0" w:tplc="605656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5798A"/>
    <w:multiLevelType w:val="hybridMultilevel"/>
    <w:tmpl w:val="B17432D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C4046"/>
    <w:multiLevelType w:val="hybridMultilevel"/>
    <w:tmpl w:val="017C6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CD8EC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96B57"/>
    <w:multiLevelType w:val="hybridMultilevel"/>
    <w:tmpl w:val="ABF4624C"/>
    <w:lvl w:ilvl="0" w:tplc="0B5C2A7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46386">
    <w:abstractNumId w:val="12"/>
  </w:num>
  <w:num w:numId="2" w16cid:durableId="741297761">
    <w:abstractNumId w:val="1"/>
  </w:num>
  <w:num w:numId="3" w16cid:durableId="1630279723">
    <w:abstractNumId w:val="8"/>
  </w:num>
  <w:num w:numId="4" w16cid:durableId="868685633">
    <w:abstractNumId w:val="11"/>
  </w:num>
  <w:num w:numId="5" w16cid:durableId="1568959833">
    <w:abstractNumId w:val="5"/>
  </w:num>
  <w:num w:numId="6" w16cid:durableId="1975522464">
    <w:abstractNumId w:val="0"/>
  </w:num>
  <w:num w:numId="7" w16cid:durableId="1245070070">
    <w:abstractNumId w:val="3"/>
  </w:num>
  <w:num w:numId="8" w16cid:durableId="125005747">
    <w:abstractNumId w:val="17"/>
  </w:num>
  <w:num w:numId="9" w16cid:durableId="67729599">
    <w:abstractNumId w:val="10"/>
  </w:num>
  <w:num w:numId="10" w16cid:durableId="38171603">
    <w:abstractNumId w:val="15"/>
  </w:num>
  <w:num w:numId="11" w16cid:durableId="600067810">
    <w:abstractNumId w:val="19"/>
  </w:num>
  <w:num w:numId="12" w16cid:durableId="875776705">
    <w:abstractNumId w:val="20"/>
  </w:num>
  <w:num w:numId="13" w16cid:durableId="2041934022">
    <w:abstractNumId w:val="18"/>
  </w:num>
  <w:num w:numId="14" w16cid:durableId="901334810">
    <w:abstractNumId w:val="16"/>
  </w:num>
  <w:num w:numId="15" w16cid:durableId="29498166">
    <w:abstractNumId w:val="4"/>
  </w:num>
  <w:num w:numId="16" w16cid:durableId="648020865">
    <w:abstractNumId w:val="7"/>
  </w:num>
  <w:num w:numId="17" w16cid:durableId="551619157">
    <w:abstractNumId w:val="13"/>
  </w:num>
  <w:num w:numId="18" w16cid:durableId="478574253">
    <w:abstractNumId w:val="9"/>
  </w:num>
  <w:num w:numId="19" w16cid:durableId="477110844">
    <w:abstractNumId w:val="2"/>
  </w:num>
  <w:num w:numId="20" w16cid:durableId="581529209">
    <w:abstractNumId w:val="14"/>
  </w:num>
  <w:num w:numId="21" w16cid:durableId="3369259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4C"/>
    <w:rsid w:val="0000196C"/>
    <w:rsid w:val="00013F3F"/>
    <w:rsid w:val="00026D42"/>
    <w:rsid w:val="00036298"/>
    <w:rsid w:val="00063FB9"/>
    <w:rsid w:val="00074CCE"/>
    <w:rsid w:val="00127EB8"/>
    <w:rsid w:val="00131803"/>
    <w:rsid w:val="00134F8D"/>
    <w:rsid w:val="001500D0"/>
    <w:rsid w:val="00155013"/>
    <w:rsid w:val="0018355A"/>
    <w:rsid w:val="00200545"/>
    <w:rsid w:val="00202043"/>
    <w:rsid w:val="002035D3"/>
    <w:rsid w:val="00204CA3"/>
    <w:rsid w:val="00211EB5"/>
    <w:rsid w:val="00225A4C"/>
    <w:rsid w:val="002335F1"/>
    <w:rsid w:val="00233EF6"/>
    <w:rsid w:val="002359A3"/>
    <w:rsid w:val="00241A3E"/>
    <w:rsid w:val="00260FF0"/>
    <w:rsid w:val="0026104B"/>
    <w:rsid w:val="002721B3"/>
    <w:rsid w:val="002801B2"/>
    <w:rsid w:val="002A5AF5"/>
    <w:rsid w:val="002B02DD"/>
    <w:rsid w:val="002B1F48"/>
    <w:rsid w:val="002B4A05"/>
    <w:rsid w:val="002C6D7C"/>
    <w:rsid w:val="002D36E4"/>
    <w:rsid w:val="002E28ED"/>
    <w:rsid w:val="002E2FFA"/>
    <w:rsid w:val="003103BB"/>
    <w:rsid w:val="00327F7D"/>
    <w:rsid w:val="003359E9"/>
    <w:rsid w:val="003464FB"/>
    <w:rsid w:val="00346895"/>
    <w:rsid w:val="003567F2"/>
    <w:rsid w:val="00360C96"/>
    <w:rsid w:val="003741B3"/>
    <w:rsid w:val="0038564E"/>
    <w:rsid w:val="003B460B"/>
    <w:rsid w:val="003B74AB"/>
    <w:rsid w:val="003D1752"/>
    <w:rsid w:val="003D2FBD"/>
    <w:rsid w:val="003D6D70"/>
    <w:rsid w:val="003E75B4"/>
    <w:rsid w:val="003F6517"/>
    <w:rsid w:val="004072D8"/>
    <w:rsid w:val="00413960"/>
    <w:rsid w:val="00423AD4"/>
    <w:rsid w:val="00430154"/>
    <w:rsid w:val="0043041B"/>
    <w:rsid w:val="00433A8C"/>
    <w:rsid w:val="00451B06"/>
    <w:rsid w:val="00451DBC"/>
    <w:rsid w:val="00455732"/>
    <w:rsid w:val="00464DA4"/>
    <w:rsid w:val="00467766"/>
    <w:rsid w:val="00477114"/>
    <w:rsid w:val="00483C18"/>
    <w:rsid w:val="004A4961"/>
    <w:rsid w:val="004B678F"/>
    <w:rsid w:val="004B7E49"/>
    <w:rsid w:val="004C14AD"/>
    <w:rsid w:val="00532728"/>
    <w:rsid w:val="00534B65"/>
    <w:rsid w:val="005374C2"/>
    <w:rsid w:val="00542742"/>
    <w:rsid w:val="0054492F"/>
    <w:rsid w:val="005654C5"/>
    <w:rsid w:val="00591253"/>
    <w:rsid w:val="005974AF"/>
    <w:rsid w:val="005A3075"/>
    <w:rsid w:val="005A4277"/>
    <w:rsid w:val="005B2030"/>
    <w:rsid w:val="005B4E7C"/>
    <w:rsid w:val="005B7B9A"/>
    <w:rsid w:val="005C1133"/>
    <w:rsid w:val="006010F1"/>
    <w:rsid w:val="006200C3"/>
    <w:rsid w:val="0062516C"/>
    <w:rsid w:val="00631069"/>
    <w:rsid w:val="00661531"/>
    <w:rsid w:val="0066275B"/>
    <w:rsid w:val="00677EFE"/>
    <w:rsid w:val="00687303"/>
    <w:rsid w:val="006A1A20"/>
    <w:rsid w:val="006A7D51"/>
    <w:rsid w:val="006E1B09"/>
    <w:rsid w:val="006E6971"/>
    <w:rsid w:val="006F3228"/>
    <w:rsid w:val="00701CE6"/>
    <w:rsid w:val="00727B4E"/>
    <w:rsid w:val="0073193D"/>
    <w:rsid w:val="00777FE1"/>
    <w:rsid w:val="00784AEB"/>
    <w:rsid w:val="007875FF"/>
    <w:rsid w:val="00790303"/>
    <w:rsid w:val="00793A6D"/>
    <w:rsid w:val="007A3B10"/>
    <w:rsid w:val="007B481D"/>
    <w:rsid w:val="007B59C4"/>
    <w:rsid w:val="007C7AFD"/>
    <w:rsid w:val="007D65AF"/>
    <w:rsid w:val="007D78ED"/>
    <w:rsid w:val="00810652"/>
    <w:rsid w:val="00835592"/>
    <w:rsid w:val="008856AE"/>
    <w:rsid w:val="00892BBC"/>
    <w:rsid w:val="00897D0F"/>
    <w:rsid w:val="008A2BDB"/>
    <w:rsid w:val="008B3619"/>
    <w:rsid w:val="008B5950"/>
    <w:rsid w:val="008C6626"/>
    <w:rsid w:val="008D1E09"/>
    <w:rsid w:val="008D3967"/>
    <w:rsid w:val="008D70F4"/>
    <w:rsid w:val="008E1B76"/>
    <w:rsid w:val="008F5208"/>
    <w:rsid w:val="009016B9"/>
    <w:rsid w:val="00906021"/>
    <w:rsid w:val="0093019F"/>
    <w:rsid w:val="00934440"/>
    <w:rsid w:val="00945CF9"/>
    <w:rsid w:val="00957F79"/>
    <w:rsid w:val="0096066F"/>
    <w:rsid w:val="009750C1"/>
    <w:rsid w:val="00977F75"/>
    <w:rsid w:val="00991D2F"/>
    <w:rsid w:val="00994AA7"/>
    <w:rsid w:val="009A495C"/>
    <w:rsid w:val="009B7B08"/>
    <w:rsid w:val="009C1DBD"/>
    <w:rsid w:val="009E2DC9"/>
    <w:rsid w:val="00A025DF"/>
    <w:rsid w:val="00A12846"/>
    <w:rsid w:val="00A43312"/>
    <w:rsid w:val="00A55CB9"/>
    <w:rsid w:val="00A63FF0"/>
    <w:rsid w:val="00A7382D"/>
    <w:rsid w:val="00A85CA7"/>
    <w:rsid w:val="00A97D63"/>
    <w:rsid w:val="00AC5DEF"/>
    <w:rsid w:val="00AD1B77"/>
    <w:rsid w:val="00AD5D6E"/>
    <w:rsid w:val="00B40475"/>
    <w:rsid w:val="00B62ED3"/>
    <w:rsid w:val="00B74BE6"/>
    <w:rsid w:val="00B9730F"/>
    <w:rsid w:val="00BC48A4"/>
    <w:rsid w:val="00BE3E00"/>
    <w:rsid w:val="00BF63E7"/>
    <w:rsid w:val="00C02918"/>
    <w:rsid w:val="00C03B9D"/>
    <w:rsid w:val="00C24ED0"/>
    <w:rsid w:val="00C32735"/>
    <w:rsid w:val="00C420E3"/>
    <w:rsid w:val="00C557D1"/>
    <w:rsid w:val="00C706B8"/>
    <w:rsid w:val="00C70890"/>
    <w:rsid w:val="00C87187"/>
    <w:rsid w:val="00CA3274"/>
    <w:rsid w:val="00CA36F3"/>
    <w:rsid w:val="00CC0A92"/>
    <w:rsid w:val="00CD50D3"/>
    <w:rsid w:val="00CF4D3F"/>
    <w:rsid w:val="00D04359"/>
    <w:rsid w:val="00D30E4B"/>
    <w:rsid w:val="00D3428F"/>
    <w:rsid w:val="00D37427"/>
    <w:rsid w:val="00D90985"/>
    <w:rsid w:val="00D9692E"/>
    <w:rsid w:val="00DD451A"/>
    <w:rsid w:val="00DF5E3F"/>
    <w:rsid w:val="00DF7F77"/>
    <w:rsid w:val="00E469AA"/>
    <w:rsid w:val="00E56D8E"/>
    <w:rsid w:val="00E76FD7"/>
    <w:rsid w:val="00E81A9A"/>
    <w:rsid w:val="00E931DD"/>
    <w:rsid w:val="00EB28D0"/>
    <w:rsid w:val="00EC661E"/>
    <w:rsid w:val="00ED3850"/>
    <w:rsid w:val="00F006EB"/>
    <w:rsid w:val="00F015E1"/>
    <w:rsid w:val="00F4525B"/>
    <w:rsid w:val="00F5638A"/>
    <w:rsid w:val="00F774FB"/>
    <w:rsid w:val="00F83293"/>
    <w:rsid w:val="00F95F89"/>
    <w:rsid w:val="00FA7E96"/>
    <w:rsid w:val="00FB0A23"/>
    <w:rsid w:val="00FE42BF"/>
    <w:rsid w:val="00FF66F1"/>
    <w:rsid w:val="00FF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6FF0E"/>
  <w15:chartTrackingRefBased/>
  <w15:docId w15:val="{ED2E610C-6355-42C8-8E15-6805D7B1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2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5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728"/>
    <w:pPr>
      <w:numPr>
        <w:ilvl w:val="1"/>
      </w:numPr>
    </w:pPr>
    <w:rPr>
      <w:rFonts w:eastAsiaTheme="majorEastAsia" w:cstheme="majorBidi"/>
      <w:b/>
      <w:bCs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32728"/>
    <w:rPr>
      <w:rFonts w:ascii="Arial" w:eastAsiaTheme="majorEastAsia" w:hAnsi="Arial" w:cstheme="majorBidi"/>
      <w:b/>
      <w:bCs/>
      <w:spacing w:val="15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85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6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7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93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3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93D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5374C2"/>
    <w:rPr>
      <w:color w:val="666666"/>
    </w:rPr>
  </w:style>
  <w:style w:type="table" w:customStyle="1" w:styleId="TABLE">
    <w:name w:val="TABLE"/>
    <w:basedOn w:val="TableGrid1"/>
    <w:uiPriority w:val="99"/>
    <w:rsid w:val="00E81A9A"/>
    <w:pPr>
      <w:spacing w:after="0" w:line="240" w:lineRule="auto"/>
      <w:jc w:val="center"/>
    </w:pPr>
    <w:tblPr>
      <w:jc w:val="center"/>
    </w:tblPr>
    <w:trPr>
      <w:jc w:val="center"/>
    </w:tr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774F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adeTable">
    <w:name w:val="Grade_Table"/>
    <w:basedOn w:val="TableGrid1"/>
    <w:uiPriority w:val="99"/>
    <w:rsid w:val="00E81A9A"/>
    <w:pPr>
      <w:spacing w:after="0" w:line="240" w:lineRule="auto"/>
    </w:pPr>
    <w:tblPr>
      <w:jc w:val="center"/>
    </w:tblPr>
    <w:trPr>
      <w:jc w:val="center"/>
    </w:tr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_g\Desktop\D2L_exams\R_to_Word\Reference\Exam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E6AB3-BFF8-4F48-9917-F746ECDFF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Exam_Template.dotx</Template>
  <TotalTime>2</TotalTime>
  <Pages>2</Pages>
  <Words>26</Words>
  <Characters>112</Characters>
  <Application>Microsoft Office Word</Application>
  <DocSecurity>0</DocSecurity>
  <Lines>8</Lines>
  <Paragraphs>5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Goldlist</dc:creator>
  <cp:keywords/>
  <dc:description/>
  <cp:lastModifiedBy>Amy Goldlist</cp:lastModifiedBy>
  <cp:revision>1</cp:revision>
  <cp:lastPrinted>2024-04-19T17:45:00Z</cp:lastPrinted>
  <dcterms:created xsi:type="dcterms:W3CDTF">2025-10-23T19:21:00Z</dcterms:created>
  <dcterms:modified xsi:type="dcterms:W3CDTF">2025-10-23T19:23:00Z</dcterms:modified>
</cp:coreProperties>
</file>